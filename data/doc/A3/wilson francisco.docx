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417D" w:rsidRPr="0027417D" w:rsidRDefault="0027417D" w:rsidP="00BA2CD4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bookmarkStart w:id="0" w:name="_GoBack"/>
      <w:bookmarkEnd w:id="0"/>
      <w:r w:rsidRPr="0027417D">
        <w:rPr>
          <w:rFonts w:ascii="Times New Roman" w:hAnsi="Times New Roman"/>
          <w:b/>
          <w:sz w:val="24"/>
          <w:szCs w:val="24"/>
        </w:rPr>
        <w:t>Faculdade Frassinetti do Recife – FAFIRE</w:t>
      </w:r>
    </w:p>
    <w:p w:rsidR="0027417D" w:rsidRPr="0027417D" w:rsidRDefault="0027417D" w:rsidP="00BA2CD4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27417D">
        <w:rPr>
          <w:rFonts w:ascii="Times New Roman" w:hAnsi="Times New Roman"/>
          <w:b/>
          <w:sz w:val="24"/>
          <w:szCs w:val="24"/>
        </w:rPr>
        <w:t xml:space="preserve">Disciplina </w:t>
      </w:r>
      <w:hyperlink r:id="rId5" w:tgtFrame="_blank" w:history="1">
        <w:r w:rsidRPr="0027417D">
          <w:rPr>
            <w:rStyle w:val="yvvgbb"/>
            <w:rFonts w:ascii="Times New Roman" w:hAnsi="Times New Roman"/>
            <w:b/>
            <w:sz w:val="24"/>
            <w:szCs w:val="24"/>
            <w:shd w:val="clear" w:color="auto" w:fill="FFFFFF"/>
          </w:rPr>
          <w:t>Metodologia do Ensino de Ciências e da Biologia</w:t>
        </w:r>
      </w:hyperlink>
    </w:p>
    <w:p w:rsidR="0027417D" w:rsidRPr="0027417D" w:rsidRDefault="0027417D" w:rsidP="00BA2CD4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27417D">
        <w:rPr>
          <w:rFonts w:ascii="Times New Roman" w:hAnsi="Times New Roman"/>
          <w:b/>
          <w:sz w:val="24"/>
          <w:szCs w:val="24"/>
        </w:rPr>
        <w:t xml:space="preserve">Professora: </w:t>
      </w:r>
      <w:proofErr w:type="spellStart"/>
      <w:r w:rsidRPr="0027417D">
        <w:rPr>
          <w:rFonts w:ascii="Times New Roman" w:hAnsi="Times New Roman"/>
          <w:b/>
          <w:sz w:val="24"/>
          <w:szCs w:val="24"/>
        </w:rPr>
        <w:t>Dinabel</w:t>
      </w:r>
      <w:proofErr w:type="spellEnd"/>
      <w:r w:rsidRPr="0027417D">
        <w:rPr>
          <w:rFonts w:ascii="Times New Roman" w:hAnsi="Times New Roman"/>
          <w:b/>
          <w:sz w:val="24"/>
          <w:szCs w:val="24"/>
        </w:rPr>
        <w:t xml:space="preserve"> Alves Cirne Vilas Boas</w:t>
      </w:r>
    </w:p>
    <w:p w:rsidR="0027417D" w:rsidRDefault="0027417D" w:rsidP="00BA2CD4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27417D">
        <w:rPr>
          <w:rFonts w:ascii="Times New Roman" w:hAnsi="Times New Roman"/>
          <w:b/>
          <w:sz w:val="24"/>
          <w:szCs w:val="24"/>
        </w:rPr>
        <w:t>Aluno: Wilson Francisco Barbosa dos Anjos</w:t>
      </w:r>
    </w:p>
    <w:p w:rsidR="0027417D" w:rsidRPr="0027417D" w:rsidRDefault="0027417D" w:rsidP="00BA2CD4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27417D" w:rsidRDefault="0027417D" w:rsidP="0027417D">
      <w:pPr>
        <w:pStyle w:val="PargrafodaLista"/>
        <w:spacing w:line="360" w:lineRule="auto"/>
        <w:jc w:val="center"/>
        <w:rPr>
          <w:b/>
        </w:rPr>
      </w:pPr>
      <w:r>
        <w:rPr>
          <w:b/>
        </w:rPr>
        <w:t>QUESTIONÁRIO</w:t>
      </w:r>
    </w:p>
    <w:p w:rsidR="0027417D" w:rsidRDefault="0027417D" w:rsidP="0027417D">
      <w:pPr>
        <w:pStyle w:val="PargrafodaLista"/>
        <w:spacing w:line="360" w:lineRule="auto"/>
        <w:jc w:val="center"/>
        <w:rPr>
          <w:b/>
        </w:rPr>
      </w:pPr>
    </w:p>
    <w:p w:rsidR="00D0593D" w:rsidRPr="0027417D" w:rsidRDefault="009157D6" w:rsidP="0027417D">
      <w:pPr>
        <w:pStyle w:val="PargrafodaLista"/>
        <w:numPr>
          <w:ilvl w:val="0"/>
          <w:numId w:val="1"/>
        </w:numPr>
        <w:spacing w:line="360" w:lineRule="auto"/>
        <w:jc w:val="both"/>
        <w:rPr>
          <w:b/>
        </w:rPr>
      </w:pPr>
      <w:r w:rsidRPr="0027417D">
        <w:rPr>
          <w:b/>
        </w:rPr>
        <w:t>Em sua opinião, isto na prática vem acontecendo? Quais as suas considerações acerca deste questionamento?</w:t>
      </w:r>
    </w:p>
    <w:p w:rsidR="00D870FD" w:rsidRDefault="00D870FD" w:rsidP="00BA2CD4">
      <w:pPr>
        <w:pStyle w:val="PargrafodaLista"/>
        <w:spacing w:line="360" w:lineRule="auto"/>
        <w:jc w:val="both"/>
      </w:pPr>
      <w:r w:rsidRPr="00B93267">
        <w:rPr>
          <w:b/>
        </w:rPr>
        <w:t>R:</w:t>
      </w:r>
      <w:r>
        <w:t xml:space="preserve"> A educação em todos os níveis ainda enfrenta muitas dificuldades, estrutura</w:t>
      </w:r>
      <w:r w:rsidR="00B93267">
        <w:t>l</w:t>
      </w:r>
      <w:r>
        <w:t>, e no que tange aos professores</w:t>
      </w:r>
      <w:r w:rsidR="00B93267">
        <w:t>, que a princípio seria ponte para se atingir o objetivo de apontar para a mudança,</w:t>
      </w:r>
      <w:r>
        <w:t xml:space="preserve"> poucos estão realmente preparados para desempenhar sua função como deveria ser. A falta de uma formação adequada e continuada dos </w:t>
      </w:r>
      <w:proofErr w:type="gramStart"/>
      <w:r>
        <w:t>docentes</w:t>
      </w:r>
      <w:proofErr w:type="gramEnd"/>
      <w:r>
        <w:t xml:space="preserve"> afeta toda a formação das jovens mentes que prec</w:t>
      </w:r>
      <w:r w:rsidR="00B93267">
        <w:t>isam ser guiadas rumo ao saber, tornando distante, mesmo que com resultados pontuais, uma completa mudança no modo de preparar os profissionais</w:t>
      </w:r>
      <w:r w:rsidR="00A8728B">
        <w:t xml:space="preserve"> rumo a </w:t>
      </w:r>
      <w:r w:rsidR="00B93267">
        <w:t>uma nova caracterização do ensino</w:t>
      </w:r>
      <w:r w:rsidR="00A8728B">
        <w:t xml:space="preserve"> de Ciências Naturais</w:t>
      </w:r>
      <w:r w:rsidR="00B93267">
        <w:t>.</w:t>
      </w:r>
    </w:p>
    <w:p w:rsidR="00D870FD" w:rsidRDefault="00D870FD" w:rsidP="00BA2CD4">
      <w:pPr>
        <w:pStyle w:val="PargrafodaLista"/>
        <w:spacing w:line="360" w:lineRule="auto"/>
        <w:jc w:val="both"/>
      </w:pPr>
    </w:p>
    <w:p w:rsidR="00D870FD" w:rsidRPr="00A8728B" w:rsidRDefault="00A8728B" w:rsidP="00BA2CD4">
      <w:pPr>
        <w:pStyle w:val="PargrafodaLista"/>
        <w:numPr>
          <w:ilvl w:val="0"/>
          <w:numId w:val="1"/>
        </w:numPr>
        <w:spacing w:line="360" w:lineRule="auto"/>
        <w:jc w:val="both"/>
        <w:rPr>
          <w:b/>
        </w:rPr>
      </w:pPr>
      <w:r w:rsidRPr="00A8728B">
        <w:rPr>
          <w:b/>
        </w:rPr>
        <w:t>Por que os alunos sentem dificuldades em aprender Ciências? Como uma disciplina que estuda a vida e seus processos não motiva o aluno a se interessar em aprender?</w:t>
      </w:r>
    </w:p>
    <w:p w:rsidR="00BA2CD4" w:rsidRDefault="00A8728B" w:rsidP="00BA2CD4">
      <w:pPr>
        <w:pStyle w:val="PargrafodaLista"/>
        <w:spacing w:line="360" w:lineRule="auto"/>
        <w:jc w:val="both"/>
      </w:pPr>
      <w:r w:rsidRPr="00BA2CD4">
        <w:rPr>
          <w:b/>
        </w:rPr>
        <w:t>R:</w:t>
      </w:r>
      <w:r>
        <w:t xml:space="preserve"> O ensino de ciências deveria ser mais que apenas aulas teóricas, por ser uma disciplina que estuda a vida, não deveria se delimitar </w:t>
      </w:r>
      <w:r w:rsidR="00BA2CD4">
        <w:t>as</w:t>
      </w:r>
      <w:r>
        <w:t xml:space="preserve"> paredes de uma sala de aula. O processo de ensino-aprendizagem deve romper barreiras e ir até a fonte do saber, ir em busca do objeto de estudo e fazer com que assim o aluno possa de fato construir seu próprio conhecimento. A forma mais assertiva são aulas </w:t>
      </w:r>
      <w:r w:rsidR="00BA2CD4">
        <w:t>práticas como complemento da teoria, ensinar por redescoberta tem um apelo maior quando se está formando mentes para gerir de forma cuidadora da vida.</w:t>
      </w:r>
    </w:p>
    <w:p w:rsidR="00BA2CD4" w:rsidRDefault="00BA2CD4"/>
    <w:sectPr w:rsidR="00BA2C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680CF5"/>
    <w:multiLevelType w:val="hybridMultilevel"/>
    <w:tmpl w:val="17DE010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7D6"/>
    <w:rsid w:val="0027417D"/>
    <w:rsid w:val="0041605E"/>
    <w:rsid w:val="00763C29"/>
    <w:rsid w:val="007D5098"/>
    <w:rsid w:val="009157D6"/>
    <w:rsid w:val="00A8728B"/>
    <w:rsid w:val="00B93267"/>
    <w:rsid w:val="00BA2CD4"/>
    <w:rsid w:val="00D0593D"/>
    <w:rsid w:val="00D870FD"/>
    <w:rsid w:val="00DF7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D6271C48-6D2D-4C9F-ACD8-69DC6677F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870FD"/>
    <w:pPr>
      <w:ind w:left="720"/>
      <w:contextualSpacing/>
    </w:pPr>
  </w:style>
  <w:style w:type="character" w:customStyle="1" w:styleId="yvvgbb">
    <w:name w:val="yvvgbb"/>
    <w:rsid w:val="002741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lassroom.google.com/u/1/c/Mzc0NjE4MDc5NjV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wilson francisco</Template>
  <TotalTime>0</TotalTime>
  <Pages>1</Pages>
  <Words>263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Links>
    <vt:vector size="6" baseType="variant">
      <vt:variant>
        <vt:i4>6946873</vt:i4>
      </vt:variant>
      <vt:variant>
        <vt:i4>0</vt:i4>
      </vt:variant>
      <vt:variant>
        <vt:i4>0</vt:i4>
      </vt:variant>
      <vt:variant>
        <vt:i4>5</vt:i4>
      </vt:variant>
      <vt:variant>
        <vt:lpwstr>https://classroom.google.com/u/1/c/Mzc0NjE4MDc5NjVa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Aluno014</dc:creator>
  <cp:keywords/>
  <cp:lastModifiedBy>DANIEL</cp:lastModifiedBy>
  <cp:revision>2</cp:revision>
  <dcterms:created xsi:type="dcterms:W3CDTF">2019-10-20T03:16:00Z</dcterms:created>
  <dcterms:modified xsi:type="dcterms:W3CDTF">2019-10-20T03:16:00Z</dcterms:modified>
</cp:coreProperties>
</file>